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80D1A" w14:textId="77777777" w:rsidR="00D077E9" w:rsidRDefault="00D077E9" w:rsidP="00D70D02">
      <w:r>
        <w:rPr>
          <w:noProof/>
        </w:rPr>
        <w:drawing>
          <wp:anchor distT="0" distB="0" distL="114300" distR="114300" simplePos="0" relativeHeight="251658240" behindDoc="1" locked="0" layoutInCell="1" allowOverlap="1" wp14:anchorId="1C29A085" wp14:editId="03FFC3BF">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2CE6BA8A" w14:textId="77777777" w:rsidTr="00D077E9">
        <w:trPr>
          <w:trHeight w:val="1894"/>
        </w:trPr>
        <w:tc>
          <w:tcPr>
            <w:tcW w:w="5580" w:type="dxa"/>
            <w:tcBorders>
              <w:top w:val="nil"/>
              <w:left w:val="nil"/>
              <w:bottom w:val="nil"/>
              <w:right w:val="nil"/>
            </w:tcBorders>
          </w:tcPr>
          <w:p w14:paraId="3F3B616E" w14:textId="77777777" w:rsidR="00D077E9" w:rsidRDefault="00D077E9" w:rsidP="00D077E9">
            <w:r>
              <w:rPr>
                <w:noProof/>
              </w:rPr>
              <mc:AlternateContent>
                <mc:Choice Requires="wps">
                  <w:drawing>
                    <wp:inline distT="0" distB="0" distL="0" distR="0" wp14:anchorId="0605170F" wp14:editId="0C52556C">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1F0051E4" w14:textId="77777777" w:rsidR="00012910" w:rsidRDefault="00012910" w:rsidP="00D077E9">
                                  <w:pPr>
                                    <w:pStyle w:val="Title"/>
                                    <w:spacing w:after="0"/>
                                  </w:pPr>
                                  <w:r>
                                    <w:t>Elixir</w:t>
                                  </w:r>
                                </w:p>
                                <w:p w14:paraId="73550964" w14:textId="0BE03C9C" w:rsidR="00D077E9" w:rsidRPr="00D86945" w:rsidRDefault="00D077E9" w:rsidP="00D077E9">
                                  <w:pPr>
                                    <w:pStyle w:val="Title"/>
                                    <w:spacing w:after="0"/>
                                  </w:pPr>
                                  <w:r w:rsidRPr="00D86945">
                                    <w:t>20</w:t>
                                  </w:r>
                                  <w:r w:rsidR="00012910">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605170F"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14:paraId="1F0051E4" w14:textId="77777777" w:rsidR="00012910" w:rsidRDefault="00012910" w:rsidP="00D077E9">
                            <w:pPr>
                              <w:pStyle w:val="Title"/>
                              <w:spacing w:after="0"/>
                            </w:pPr>
                            <w:r>
                              <w:t>Elixir</w:t>
                            </w:r>
                          </w:p>
                          <w:p w14:paraId="73550964" w14:textId="0BE03C9C" w:rsidR="00D077E9" w:rsidRPr="00D86945" w:rsidRDefault="00D077E9" w:rsidP="00D077E9">
                            <w:pPr>
                              <w:pStyle w:val="Title"/>
                              <w:spacing w:after="0"/>
                            </w:pPr>
                            <w:r w:rsidRPr="00D86945">
                              <w:t>20</w:t>
                            </w:r>
                            <w:r w:rsidR="00012910">
                              <w:t>20</w:t>
                            </w:r>
                          </w:p>
                        </w:txbxContent>
                      </v:textbox>
                      <w10:anchorlock/>
                    </v:shape>
                  </w:pict>
                </mc:Fallback>
              </mc:AlternateContent>
            </w:r>
          </w:p>
          <w:p w14:paraId="6415A1A2" w14:textId="77777777" w:rsidR="00D077E9" w:rsidRDefault="00D077E9" w:rsidP="00D077E9">
            <w:r>
              <w:rPr>
                <w:noProof/>
              </w:rPr>
              <mc:AlternateContent>
                <mc:Choice Requires="wps">
                  <w:drawing>
                    <wp:inline distT="0" distB="0" distL="0" distR="0" wp14:anchorId="4DA3C1D6" wp14:editId="1E501206">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2B558A5"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4D4649C0" w14:textId="77777777" w:rsidTr="00D077E9">
        <w:trPr>
          <w:trHeight w:val="7636"/>
        </w:trPr>
        <w:tc>
          <w:tcPr>
            <w:tcW w:w="5580" w:type="dxa"/>
            <w:tcBorders>
              <w:top w:val="nil"/>
              <w:left w:val="nil"/>
              <w:bottom w:val="nil"/>
              <w:right w:val="nil"/>
            </w:tcBorders>
          </w:tcPr>
          <w:p w14:paraId="2A8F0F2F" w14:textId="77777777" w:rsidR="00D077E9" w:rsidRDefault="00D077E9" w:rsidP="00D077E9">
            <w:pPr>
              <w:rPr>
                <w:noProof/>
              </w:rPr>
            </w:pPr>
          </w:p>
        </w:tc>
      </w:tr>
      <w:tr w:rsidR="00D077E9" w14:paraId="4CF1A303" w14:textId="77777777" w:rsidTr="00D077E9">
        <w:trPr>
          <w:trHeight w:val="2171"/>
        </w:trPr>
        <w:tc>
          <w:tcPr>
            <w:tcW w:w="5580" w:type="dxa"/>
            <w:tcBorders>
              <w:top w:val="nil"/>
              <w:left w:val="nil"/>
              <w:bottom w:val="nil"/>
              <w:right w:val="nil"/>
            </w:tcBorders>
          </w:tcPr>
          <w:p w14:paraId="1C883620" w14:textId="50368AF6" w:rsidR="00D077E9" w:rsidRDefault="00012910" w:rsidP="00D077E9">
            <w:r>
              <w:rPr>
                <w:rStyle w:val="SubtitleChar"/>
                <w:b w:val="0"/>
              </w:rPr>
              <w:t>1</w:t>
            </w:r>
            <w:r>
              <w:rPr>
                <w:rStyle w:val="SubtitleChar"/>
              </w:rPr>
              <w:t>6</w:t>
            </w:r>
            <w:r w:rsidRPr="00012910">
              <w:rPr>
                <w:rStyle w:val="SubtitleChar"/>
                <w:vertAlign w:val="superscript"/>
              </w:rPr>
              <w:t>th</w:t>
            </w:r>
            <w:r>
              <w:rPr>
                <w:rStyle w:val="SubtitleChar"/>
              </w:rPr>
              <w:t xml:space="preserve"> August</w:t>
            </w:r>
          </w:p>
          <w:p w14:paraId="30912844"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00D03D83" wp14:editId="4FD46916">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A5E0813"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4BC28CD9" w14:textId="77777777" w:rsidR="00D077E9" w:rsidRDefault="00D077E9" w:rsidP="00D077E9">
            <w:pPr>
              <w:rPr>
                <w:noProof/>
                <w:sz w:val="10"/>
                <w:szCs w:val="10"/>
              </w:rPr>
            </w:pPr>
          </w:p>
          <w:p w14:paraId="01A23A00" w14:textId="77777777" w:rsidR="00D077E9" w:rsidRDefault="00D077E9" w:rsidP="00D077E9">
            <w:pPr>
              <w:rPr>
                <w:noProof/>
                <w:sz w:val="10"/>
                <w:szCs w:val="10"/>
              </w:rPr>
            </w:pPr>
          </w:p>
          <w:sdt>
            <w:sdtPr>
              <w:id w:val="-1740469667"/>
              <w:placeholder>
                <w:docPart w:val="BACFDE5345684AB19234A86D7FA019D5"/>
              </w:placeholder>
              <w15:appearance w15:val="hidden"/>
            </w:sdtPr>
            <w:sdtEndPr/>
            <w:sdtContent>
              <w:p w14:paraId="4797CB52" w14:textId="3DF1DB2E" w:rsidR="00D077E9" w:rsidRDefault="000D05F5" w:rsidP="00D077E9">
                <w:r>
                  <w:t>Mentor: Prof. Rajesh Bhatia</w:t>
                </w:r>
              </w:p>
            </w:sdtContent>
          </w:sdt>
          <w:p w14:paraId="255FE0E8" w14:textId="1BEF158E" w:rsidR="00D077E9" w:rsidRDefault="000D05F5" w:rsidP="00D077E9">
            <w:r>
              <w:t>Team Members</w:t>
            </w:r>
            <w:r w:rsidR="00D077E9" w:rsidRPr="00B231E5">
              <w:t>:</w:t>
            </w:r>
            <w:r w:rsidR="00D077E9">
              <w:t xml:space="preserve"> </w:t>
            </w:r>
            <w:sdt>
              <w:sdtPr>
                <w:alias w:val="Your Name"/>
                <w:tag w:val="Your Name"/>
                <w:id w:val="-180584491"/>
                <w:placeholder>
                  <w:docPart w:val="BF93F3BD5D2C48CBB1D1A5CEE60AA656"/>
                </w:placeholder>
                <w:dataBinding w:prefixMappings="xmlns:ns0='http://schemas.microsoft.com/office/2006/coverPageProps' " w:xpath="/ns0:CoverPageProperties[1]/ns0:CompanyFax[1]" w:storeItemID="{55AF091B-3C7A-41E3-B477-F2FDAA23CFDA}"/>
                <w15:appearance w15:val="hidden"/>
                <w:text w:multiLine="1"/>
              </w:sdtPr>
              <w:sdtEndPr/>
              <w:sdtContent>
                <w:r w:rsidR="002E2999">
                  <w:t xml:space="preserve">Malvika (18103040), </w:t>
                </w:r>
                <w:proofErr w:type="spellStart"/>
                <w:r w:rsidR="002E2999">
                  <w:t>Parizat</w:t>
                </w:r>
                <w:proofErr w:type="spellEnd"/>
                <w:r w:rsidR="002E2999">
                  <w:t xml:space="preserve"> (18103097), Jaspreet (18103107</w:t>
                </w:r>
                <w:proofErr w:type="gramStart"/>
                <w:r w:rsidR="002E2999">
                  <w:t>),Atul</w:t>
                </w:r>
                <w:proofErr w:type="gramEnd"/>
                <w:r w:rsidR="002E2999">
                  <w:t xml:space="preserve"> (18103122)</w:t>
                </w:r>
              </w:sdtContent>
            </w:sdt>
          </w:p>
          <w:p w14:paraId="6A43FA99" w14:textId="77777777" w:rsidR="00D077E9" w:rsidRPr="00D86945" w:rsidRDefault="00D077E9" w:rsidP="00D077E9">
            <w:pPr>
              <w:rPr>
                <w:noProof/>
                <w:sz w:val="10"/>
                <w:szCs w:val="10"/>
              </w:rPr>
            </w:pPr>
          </w:p>
        </w:tc>
      </w:tr>
    </w:tbl>
    <w:p w14:paraId="6D07855A" w14:textId="77777777" w:rsidR="00D077E9" w:rsidRDefault="00D077E9">
      <w:pPr>
        <w:spacing w:after="200"/>
      </w:pPr>
      <w:r w:rsidRPr="00D967AC">
        <w:rPr>
          <w:noProof/>
        </w:rPr>
        <w:drawing>
          <wp:anchor distT="0" distB="0" distL="114300" distR="114300" simplePos="0" relativeHeight="251661312" behindDoc="0" locked="0" layoutInCell="1" allowOverlap="1" wp14:anchorId="22D04810" wp14:editId="2B694F4D">
            <wp:simplePos x="0" y="0"/>
            <wp:positionH relativeFrom="column">
              <wp:posOffset>4951730</wp:posOffset>
            </wp:positionH>
            <wp:positionV relativeFrom="paragraph">
              <wp:posOffset>7353997</wp:posOffset>
            </wp:positionV>
            <wp:extent cx="1483995" cy="643890"/>
            <wp:effectExtent l="0" t="0" r="0" b="3810"/>
            <wp:wrapNone/>
            <wp:docPr id="12" name="Graphic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83995" cy="6438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1" locked="0" layoutInCell="1" allowOverlap="1" wp14:anchorId="02140D60" wp14:editId="5651CB87">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FD7124"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1AF9E7F8" wp14:editId="0044CB1F">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48DFFD"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p w14:paraId="5493B0AD" w14:textId="71BC381C" w:rsidR="00D077E9" w:rsidRDefault="000D05F5" w:rsidP="00D077E9">
      <w:pPr>
        <w:pStyle w:val="Heading1"/>
      </w:pPr>
      <w:r>
        <w:lastRenderedPageBreak/>
        <w:t xml:space="preserve">Aim  </w:t>
      </w:r>
    </w:p>
    <w:sdt>
      <w:sdtPr>
        <w:id w:val="1660650702"/>
        <w:placeholder>
          <w:docPart w:val="47BA6475BBC54776B63C9D5D7BF8951C"/>
        </w:placeholder>
        <w15:dataBinding w:prefixMappings="xmlns:ns0='http://schemas.microsoft.com/temp/samples' " w:xpath="/ns0:employees[1]/ns0:employee[1]/ns0:CompanyName[1]" w:storeItemID="{00000000-0000-0000-0000-000000000000}"/>
        <w15:appearance w15:val="hidden"/>
      </w:sdtPr>
      <w:sdtContent>
        <w:p w14:paraId="067C26EC" w14:textId="77777777" w:rsidR="00A63C4C" w:rsidRDefault="00A63C4C" w:rsidP="00A63C4C">
          <w:pPr>
            <w:pStyle w:val="Heading2"/>
          </w:pPr>
          <w:r>
            <w:t>To provide ambulance services to patients as early as possible by collaborating with nearby hospitals.</w:t>
          </w:r>
        </w:p>
      </w:sdtContent>
    </w:sdt>
    <w:p w14:paraId="63EDD3E5" w14:textId="77777777" w:rsidR="00A63C4C" w:rsidRDefault="00A63C4C" w:rsidP="00A63C4C"/>
    <w:p w14:paraId="35E6DFD1" w14:textId="77777777" w:rsidR="00A63C4C" w:rsidRDefault="00A63C4C" w:rsidP="00A63C4C">
      <w:pPr>
        <w:pStyle w:val="Content"/>
        <w:rPr>
          <w:shd w:val="clear" w:color="auto" w:fill="FFFFFF"/>
        </w:rPr>
      </w:pPr>
      <w:r>
        <w:rPr>
          <w:shd w:val="clear" w:color="auto" w:fill="FFFFFF"/>
        </w:rPr>
        <w:t xml:space="preserve">We aim to create a technology platform. Our smartphone app will connect patients and ambulances present in nearby hospitals as well as private ambulance services. </w:t>
      </w:r>
      <w:r>
        <w:rPr>
          <w:shd w:val="clear" w:color="auto" w:fill="FFFFFF"/>
        </w:rPr>
        <w:br/>
        <w:t>In cities where Elixir will operate, use your app to request an ambulance. The nearest ambulance will accept your request and then the app will display an estimated time of arrival for the ambulance heading to the nearest hospital. Your app notifies you when the ambulance is about to arrive.</w:t>
      </w:r>
      <w:r>
        <w:rPr>
          <w:shd w:val="clear" w:color="auto" w:fill="FFFFFF"/>
        </w:rPr>
        <w:br/>
      </w:r>
      <w:r>
        <w:rPr>
          <w:shd w:val="clear" w:color="auto" w:fill="FFFFFF"/>
        </w:rPr>
        <w:br/>
        <w:t>Your app also provides info about the ambulance with whom you will ride, including first name, vehicle type, the nearby hospital it will drop you at and other details. This info helps the two of you connect at your pickup location.</w:t>
      </w:r>
    </w:p>
    <w:p w14:paraId="752536C7" w14:textId="77777777" w:rsidR="00A63C4C" w:rsidRDefault="00A63C4C" w:rsidP="00A63C4C">
      <w:pPr>
        <w:pStyle w:val="Content"/>
        <w:rPr>
          <w:shd w:val="clear" w:color="auto" w:fill="FFFFFF"/>
        </w:rPr>
      </w:pPr>
    </w:p>
    <w:p w14:paraId="2F71AEB7" w14:textId="37487BB9" w:rsidR="00F13DAE" w:rsidRDefault="00A63C4C" w:rsidP="00A63C4C">
      <w:pPr>
        <w:pStyle w:val="Heading1"/>
      </w:pPr>
      <w:r>
        <w:t>Requirements</w:t>
      </w:r>
    </w:p>
    <w:p w14:paraId="48C7DFC4" w14:textId="428CDCC0" w:rsidR="00A63C4C" w:rsidRDefault="00F13DAE" w:rsidP="00F13DAE">
      <w:pPr>
        <w:pStyle w:val="Content"/>
      </w:pPr>
      <w:r>
        <w:t>The rider will provide certain inputs which are as follows:</w:t>
      </w:r>
    </w:p>
    <w:p w14:paraId="30FD7F9A" w14:textId="23296E2B" w:rsidR="00F13DAE" w:rsidRDefault="00F13DAE" w:rsidP="00F13DAE">
      <w:pPr>
        <w:pStyle w:val="Content"/>
        <w:numPr>
          <w:ilvl w:val="0"/>
          <w:numId w:val="2"/>
        </w:numPr>
      </w:pPr>
      <w:r>
        <w:t xml:space="preserve">Type of ambulance </w:t>
      </w:r>
    </w:p>
    <w:p w14:paraId="07742D75" w14:textId="48C26519" w:rsidR="00F13DAE" w:rsidRDefault="00F13DAE" w:rsidP="00F13DAE">
      <w:pPr>
        <w:pStyle w:val="Content"/>
        <w:numPr>
          <w:ilvl w:val="0"/>
          <w:numId w:val="2"/>
        </w:numPr>
      </w:pPr>
      <w:r>
        <w:t>Any specific hospital</w:t>
      </w:r>
    </w:p>
    <w:p w14:paraId="64AD5E26" w14:textId="60A563F5" w:rsidR="00F13DAE" w:rsidRDefault="00F13DAE" w:rsidP="00F13DAE">
      <w:pPr>
        <w:pStyle w:val="Content"/>
        <w:numPr>
          <w:ilvl w:val="0"/>
          <w:numId w:val="2"/>
        </w:numPr>
      </w:pPr>
      <w:r>
        <w:t>Any specific service</w:t>
      </w:r>
    </w:p>
    <w:p w14:paraId="43F89E8C" w14:textId="48776D83" w:rsidR="00F13DAE" w:rsidRDefault="00F13DAE" w:rsidP="00F13DAE">
      <w:pPr>
        <w:pStyle w:val="Content"/>
      </w:pPr>
      <w:r>
        <w:t xml:space="preserve">However, all these inputs are kept as optional, if the rider doesn’t give any inputs then by default the nearest ambulance is sent. </w:t>
      </w:r>
    </w:p>
    <w:p w14:paraId="7E7C34F0" w14:textId="77777777" w:rsidR="00A63C4C" w:rsidRDefault="00A63C4C" w:rsidP="00A63C4C">
      <w:pPr>
        <w:pStyle w:val="Heading1"/>
      </w:pPr>
      <w:r>
        <w:t>Technologies Used:</w:t>
      </w:r>
    </w:p>
    <w:p w14:paraId="7E07E4E7" w14:textId="77777777" w:rsidR="00A63C4C" w:rsidRDefault="00A63C4C" w:rsidP="00A63C4C">
      <w:pPr>
        <w:pStyle w:val="Content"/>
      </w:pPr>
    </w:p>
    <w:p w14:paraId="0FE56CBB" w14:textId="36669785" w:rsidR="00A63C4C" w:rsidRDefault="00A63C4C" w:rsidP="00A63C4C">
      <w:pPr>
        <w:pStyle w:val="Content"/>
        <w:numPr>
          <w:ilvl w:val="0"/>
          <w:numId w:val="1"/>
        </w:numPr>
      </w:pPr>
      <w:r>
        <w:t xml:space="preserve">Flutter, </w:t>
      </w:r>
      <w:r>
        <w:t>the framework which will be used</w:t>
      </w:r>
      <w:r>
        <w:t xml:space="preserve"> to create </w:t>
      </w:r>
      <w:r w:rsidR="00F13DAE">
        <w:t xml:space="preserve">the </w:t>
      </w:r>
      <w:r>
        <w:t>mobile application.</w:t>
      </w:r>
    </w:p>
    <w:p w14:paraId="6F88EA51" w14:textId="77777777" w:rsidR="00A63C4C" w:rsidRDefault="00A63C4C" w:rsidP="00A63C4C">
      <w:pPr>
        <w:pStyle w:val="Content"/>
        <w:numPr>
          <w:ilvl w:val="0"/>
          <w:numId w:val="1"/>
        </w:numPr>
      </w:pPr>
      <w:r>
        <w:t>React, which will take care of the frontend part.</w:t>
      </w:r>
    </w:p>
    <w:p w14:paraId="729221F4" w14:textId="77777777" w:rsidR="00A63C4C" w:rsidRDefault="00A63C4C" w:rsidP="00A63C4C">
      <w:pPr>
        <w:pStyle w:val="Content"/>
        <w:numPr>
          <w:ilvl w:val="0"/>
          <w:numId w:val="1"/>
        </w:numPr>
      </w:pPr>
      <w:r>
        <w:t>Google APIs, to track the locations of available ambulances and the patients and will provide us a map interface.</w:t>
      </w:r>
    </w:p>
    <w:p w14:paraId="28388A98" w14:textId="35BBBE31" w:rsidR="0087605E" w:rsidRPr="00D70D02" w:rsidRDefault="0087605E" w:rsidP="00DF027C"/>
    <w:sectPr w:rsidR="0087605E" w:rsidRPr="00D70D02" w:rsidSect="00DF027C">
      <w:headerReference w:type="default" r:id="rId11"/>
      <w:footerReference w:type="default" r:id="rId12"/>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EAD736" w14:textId="77777777" w:rsidR="00012910" w:rsidRDefault="00012910">
      <w:r>
        <w:separator/>
      </w:r>
    </w:p>
    <w:p w14:paraId="3B4F0C15" w14:textId="77777777" w:rsidR="00012910" w:rsidRDefault="00012910"/>
  </w:endnote>
  <w:endnote w:type="continuationSeparator" w:id="0">
    <w:p w14:paraId="3002A449" w14:textId="77777777" w:rsidR="00012910" w:rsidRDefault="00012910">
      <w:r>
        <w:continuationSeparator/>
      </w:r>
    </w:p>
    <w:p w14:paraId="706550DE" w14:textId="77777777" w:rsidR="00012910" w:rsidRDefault="000129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748919"/>
      <w:docPartObj>
        <w:docPartGallery w:val="Page Numbers (Bottom of Page)"/>
        <w:docPartUnique/>
      </w:docPartObj>
    </w:sdtPr>
    <w:sdtEndPr>
      <w:rPr>
        <w:noProof/>
      </w:rPr>
    </w:sdtEndPr>
    <w:sdtContent>
      <w:p w14:paraId="5E2CA22F"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7156C9A0"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F34DC1" w14:textId="77777777" w:rsidR="00012910" w:rsidRDefault="00012910">
      <w:r>
        <w:separator/>
      </w:r>
    </w:p>
    <w:p w14:paraId="57FAE9BC" w14:textId="77777777" w:rsidR="00012910" w:rsidRDefault="00012910"/>
  </w:footnote>
  <w:footnote w:type="continuationSeparator" w:id="0">
    <w:p w14:paraId="3BCE8DC3" w14:textId="77777777" w:rsidR="00012910" w:rsidRDefault="00012910">
      <w:r>
        <w:continuationSeparator/>
      </w:r>
    </w:p>
    <w:p w14:paraId="7E214DEC" w14:textId="77777777" w:rsidR="00012910" w:rsidRDefault="000129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7E114EB6" w14:textId="77777777" w:rsidTr="00D077E9">
      <w:trPr>
        <w:trHeight w:val="978"/>
      </w:trPr>
      <w:tc>
        <w:tcPr>
          <w:tcW w:w="9990" w:type="dxa"/>
          <w:tcBorders>
            <w:top w:val="nil"/>
            <w:left w:val="nil"/>
            <w:bottom w:val="single" w:sz="36" w:space="0" w:color="34ABA2" w:themeColor="accent3"/>
            <w:right w:val="nil"/>
          </w:tcBorders>
        </w:tcPr>
        <w:p w14:paraId="15371AF1" w14:textId="77777777" w:rsidR="00D077E9" w:rsidRDefault="00D077E9">
          <w:pPr>
            <w:pStyle w:val="Header"/>
          </w:pPr>
        </w:p>
      </w:tc>
    </w:tr>
  </w:tbl>
  <w:p w14:paraId="7905A109"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286368"/>
    <w:multiLevelType w:val="hybridMultilevel"/>
    <w:tmpl w:val="D1C401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250627D"/>
    <w:multiLevelType w:val="hybridMultilevel"/>
    <w:tmpl w:val="239676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910"/>
    <w:rsid w:val="00012910"/>
    <w:rsid w:val="0002482E"/>
    <w:rsid w:val="00050324"/>
    <w:rsid w:val="00064AF0"/>
    <w:rsid w:val="000A0150"/>
    <w:rsid w:val="000D05F5"/>
    <w:rsid w:val="000E63C9"/>
    <w:rsid w:val="00130E9D"/>
    <w:rsid w:val="00150A6D"/>
    <w:rsid w:val="00185B35"/>
    <w:rsid w:val="001F2BC8"/>
    <w:rsid w:val="001F5F6B"/>
    <w:rsid w:val="00243EBC"/>
    <w:rsid w:val="00246A35"/>
    <w:rsid w:val="00284348"/>
    <w:rsid w:val="002E2999"/>
    <w:rsid w:val="002F51F5"/>
    <w:rsid w:val="00312137"/>
    <w:rsid w:val="00330359"/>
    <w:rsid w:val="0033762F"/>
    <w:rsid w:val="00366C7E"/>
    <w:rsid w:val="00384EA3"/>
    <w:rsid w:val="003A39A1"/>
    <w:rsid w:val="003C2191"/>
    <w:rsid w:val="003D3863"/>
    <w:rsid w:val="004110DE"/>
    <w:rsid w:val="0044085A"/>
    <w:rsid w:val="004B21A5"/>
    <w:rsid w:val="005037F0"/>
    <w:rsid w:val="00516A86"/>
    <w:rsid w:val="005275F6"/>
    <w:rsid w:val="00572102"/>
    <w:rsid w:val="005F1BB0"/>
    <w:rsid w:val="00656C4D"/>
    <w:rsid w:val="006E5716"/>
    <w:rsid w:val="007302B3"/>
    <w:rsid w:val="00730733"/>
    <w:rsid w:val="00730E3A"/>
    <w:rsid w:val="00736AAF"/>
    <w:rsid w:val="007612BD"/>
    <w:rsid w:val="00765B2A"/>
    <w:rsid w:val="00783A34"/>
    <w:rsid w:val="007C6B52"/>
    <w:rsid w:val="007D16C5"/>
    <w:rsid w:val="00862FE4"/>
    <w:rsid w:val="0086389A"/>
    <w:rsid w:val="0087605E"/>
    <w:rsid w:val="008B1FEE"/>
    <w:rsid w:val="00903C32"/>
    <w:rsid w:val="00916B16"/>
    <w:rsid w:val="009173B9"/>
    <w:rsid w:val="0093335D"/>
    <w:rsid w:val="0093613E"/>
    <w:rsid w:val="00943026"/>
    <w:rsid w:val="00966B81"/>
    <w:rsid w:val="009975F7"/>
    <w:rsid w:val="009C7720"/>
    <w:rsid w:val="00A23AFA"/>
    <w:rsid w:val="00A31B3E"/>
    <w:rsid w:val="00A532F3"/>
    <w:rsid w:val="00A63C4C"/>
    <w:rsid w:val="00A8489E"/>
    <w:rsid w:val="00AC29F3"/>
    <w:rsid w:val="00B231E5"/>
    <w:rsid w:val="00C02B87"/>
    <w:rsid w:val="00C4086D"/>
    <w:rsid w:val="00C900FC"/>
    <w:rsid w:val="00CA1896"/>
    <w:rsid w:val="00CB196C"/>
    <w:rsid w:val="00CB5B28"/>
    <w:rsid w:val="00CF5371"/>
    <w:rsid w:val="00D0323A"/>
    <w:rsid w:val="00D0559F"/>
    <w:rsid w:val="00D077E9"/>
    <w:rsid w:val="00D42CB7"/>
    <w:rsid w:val="00D5413D"/>
    <w:rsid w:val="00D570A9"/>
    <w:rsid w:val="00D70D02"/>
    <w:rsid w:val="00D770C7"/>
    <w:rsid w:val="00D86945"/>
    <w:rsid w:val="00D90290"/>
    <w:rsid w:val="00DD152F"/>
    <w:rsid w:val="00DD3E2F"/>
    <w:rsid w:val="00DE213F"/>
    <w:rsid w:val="00DF027C"/>
    <w:rsid w:val="00E00A32"/>
    <w:rsid w:val="00E22ACD"/>
    <w:rsid w:val="00E620B0"/>
    <w:rsid w:val="00E81B40"/>
    <w:rsid w:val="00EF555B"/>
    <w:rsid w:val="00F027BB"/>
    <w:rsid w:val="00F11DCF"/>
    <w:rsid w:val="00F13DAE"/>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54EA3"/>
  <w15:docId w15:val="{31FFF9FD-3174-4D3E-8A55-B28A632D4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Local\Microsoft\Office\16.0\DTS\en-US%7bDEA8898C-D95E-44F8-818F-108EEDE3FADA%7d\%7b6E38BE66-AA4E-423B-8369-38D3577AE01B%7dtf1639285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ACFDE5345684AB19234A86D7FA019D5"/>
        <w:category>
          <w:name w:val="General"/>
          <w:gallery w:val="placeholder"/>
        </w:category>
        <w:types>
          <w:type w:val="bbPlcHdr"/>
        </w:types>
        <w:behaviors>
          <w:behavior w:val="content"/>
        </w:behaviors>
        <w:guid w:val="{FA206400-97C6-4416-9A2A-9CEAA46FADFD}"/>
      </w:docPartPr>
      <w:docPartBody>
        <w:p w:rsidR="00000000" w:rsidRDefault="00F164AA">
          <w:pPr>
            <w:pStyle w:val="BACFDE5345684AB19234A86D7FA019D5"/>
          </w:pPr>
          <w:r>
            <w:t>COMPANY NAME</w:t>
          </w:r>
        </w:p>
      </w:docPartBody>
    </w:docPart>
    <w:docPart>
      <w:docPartPr>
        <w:name w:val="BF93F3BD5D2C48CBB1D1A5CEE60AA656"/>
        <w:category>
          <w:name w:val="General"/>
          <w:gallery w:val="placeholder"/>
        </w:category>
        <w:types>
          <w:type w:val="bbPlcHdr"/>
        </w:types>
        <w:behaviors>
          <w:behavior w:val="content"/>
        </w:behaviors>
        <w:guid w:val="{014722E0-6662-4488-8F67-A854F933F8BB}"/>
      </w:docPartPr>
      <w:docPartBody>
        <w:p w:rsidR="00000000" w:rsidRDefault="00F164AA">
          <w:pPr>
            <w:pStyle w:val="BF93F3BD5D2C48CBB1D1A5CEE60AA656"/>
          </w:pPr>
          <w:r>
            <w:t>Your Name</w:t>
          </w:r>
        </w:p>
      </w:docPartBody>
    </w:docPart>
    <w:docPart>
      <w:docPartPr>
        <w:name w:val="47BA6475BBC54776B63C9D5D7BF8951C"/>
        <w:category>
          <w:name w:val="General"/>
          <w:gallery w:val="placeholder"/>
        </w:category>
        <w:types>
          <w:type w:val="bbPlcHdr"/>
        </w:types>
        <w:behaviors>
          <w:behavior w:val="content"/>
        </w:behaviors>
        <w:guid w:val="{461F9A89-E442-4729-B89E-FB7A0BF3657F}"/>
      </w:docPartPr>
      <w:docPartBody>
        <w:p w:rsidR="00000000" w:rsidRDefault="00F164AA" w:rsidP="00F164AA">
          <w:pPr>
            <w:pStyle w:val="47BA6475BBC54776B63C9D5D7BF8951C"/>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4AA"/>
    <w:rsid w:val="00F164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CB21BBF9DB3C4ED2BFB1ED768D16B695">
    <w:name w:val="CB21BBF9DB3C4ED2BFB1ED768D16B695"/>
  </w:style>
  <w:style w:type="paragraph" w:customStyle="1" w:styleId="BACFDE5345684AB19234A86D7FA019D5">
    <w:name w:val="BACFDE5345684AB19234A86D7FA019D5"/>
  </w:style>
  <w:style w:type="paragraph" w:customStyle="1" w:styleId="BF93F3BD5D2C48CBB1D1A5CEE60AA656">
    <w:name w:val="BF93F3BD5D2C48CBB1D1A5CEE60AA656"/>
  </w:style>
  <w:style w:type="paragraph" w:customStyle="1" w:styleId="950662740EFB40A595B5BBCA843905B8">
    <w:name w:val="950662740EFB40A595B5BBCA843905B8"/>
  </w:style>
  <w:style w:type="paragraph" w:customStyle="1" w:styleId="761DCE8CFE354AF0A82DD6041F3AEB79">
    <w:name w:val="761DCE8CFE354AF0A82DD6041F3AEB79"/>
  </w:style>
  <w:style w:type="paragraph" w:customStyle="1" w:styleId="5ED119C7F11A41659768E98D694DAEE6">
    <w:name w:val="5ED119C7F11A41659768E98D694DAEE6"/>
  </w:style>
  <w:style w:type="paragraph" w:customStyle="1" w:styleId="5DC89E52BA584835B55AD6E4FC6DEB7E">
    <w:name w:val="5DC89E52BA584835B55AD6E4FC6DEB7E"/>
  </w:style>
  <w:style w:type="paragraph" w:customStyle="1" w:styleId="48C5C9F643C4461387317FFE8119A3AB">
    <w:name w:val="48C5C9F643C4461387317FFE8119A3AB"/>
  </w:style>
  <w:style w:type="paragraph" w:customStyle="1" w:styleId="47BA6475BBC54776B63C9D5D7BF8951C">
    <w:name w:val="47BA6475BBC54776B63C9D5D7BF8951C"/>
    <w:rsid w:val="00F164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Malvika (18103040), Parizat (18103097), Jaspreet (18103107),Atul (18103122)</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{6E38BE66-AA4E-423B-8369-38D3577AE01B}tf16392850.dotx</Template>
  <TotalTime>262</TotalTime>
  <Pages>2</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keywords/>
  <cp:lastModifiedBy>Malvika Jindal</cp:lastModifiedBy>
  <cp:revision>1</cp:revision>
  <cp:lastPrinted>2006-08-01T17:47:00Z</cp:lastPrinted>
  <dcterms:created xsi:type="dcterms:W3CDTF">2020-08-16T07:59:00Z</dcterms:created>
  <dcterms:modified xsi:type="dcterms:W3CDTF">2020-08-16T12:21:00Z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